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540F" w14:textId="7C50687B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48C9C78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15B52FB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478B212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11984BAC09A14801B89C647DC510B893"/>
        </w:placeholder>
      </w:sdtPr>
      <w:sdtEndPr>
        <w:rPr>
          <w:sz w:val="48"/>
          <w:szCs w:val="48"/>
        </w:rPr>
      </w:sdtEndPr>
      <w:sdtContent>
        <w:p w14:paraId="3F84ABD1" w14:textId="618EDDB3" w:rsidR="00D20149" w:rsidRPr="00950B62" w:rsidRDefault="0085086F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C64 PSU for the Kradex Z66 Case</w:t>
          </w:r>
        </w:p>
      </w:sdtContent>
    </w:sdt>
    <w:p w14:paraId="5FC03D0D" w14:textId="2427930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85086F">
        <w:rPr>
          <w:sz w:val="36"/>
          <w:szCs w:val="36"/>
          <w:lang w:val="en-US"/>
        </w:rPr>
        <w:t>160</w:t>
      </w:r>
    </w:p>
    <w:p w14:paraId="6CF30A8A" w14:textId="51EE6188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942AF">
        <w:rPr>
          <w:sz w:val="36"/>
          <w:szCs w:val="36"/>
          <w:lang w:val="en-US"/>
        </w:rPr>
        <w:t>1</w:t>
      </w:r>
    </w:p>
    <w:p w14:paraId="42E842C6" w14:textId="74E9D0A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942AF">
        <w:rPr>
          <w:sz w:val="36"/>
          <w:szCs w:val="36"/>
          <w:lang w:val="en-US"/>
        </w:rPr>
        <w:t>08.02.2022</w:t>
      </w:r>
    </w:p>
    <w:p w14:paraId="63567C7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7F1FFE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9F41C5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4F0D98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6D5DD4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5976A8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CDD8BB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A44BAF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6F"/>
    <w:rsid w:val="00394953"/>
    <w:rsid w:val="0070552A"/>
    <w:rsid w:val="007942AF"/>
    <w:rsid w:val="007D5C22"/>
    <w:rsid w:val="0085086F"/>
    <w:rsid w:val="00923FE4"/>
    <w:rsid w:val="00950B62"/>
    <w:rsid w:val="009A38BA"/>
    <w:rsid w:val="00B510DA"/>
    <w:rsid w:val="00D20149"/>
    <w:rsid w:val="00D34CBC"/>
    <w:rsid w:val="00D54DE8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043D"/>
  <w15:chartTrackingRefBased/>
  <w15:docId w15:val="{AA84CA13-359B-4944-A386-EF3C5601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984BAC09A14801B89C647DC510B8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16DA9-3384-4E4B-9754-1AE09DFB15F2}"/>
      </w:docPartPr>
      <w:docPartBody>
        <w:p w:rsidR="003A1B09" w:rsidRDefault="003A1B09">
          <w:pPr>
            <w:pStyle w:val="11984BAC09A14801B89C647DC510B893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09"/>
    <w:rsid w:val="003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1984BAC09A14801B89C647DC510B893">
    <w:name w:val="11984BAC09A14801B89C647DC510B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2020-10-15T13:40:00Z</dcterms:created>
  <dcterms:modified xsi:type="dcterms:W3CDTF">2022-02-08T16:18:00Z</dcterms:modified>
</cp:coreProperties>
</file>